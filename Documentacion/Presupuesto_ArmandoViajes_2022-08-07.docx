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3423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FE696F" wp14:editId="3E1FA10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1D609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E70DA30" wp14:editId="2A6F451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EE3DCE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4CBF810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9B99105" wp14:editId="034F8BEE">
                      <wp:extent cx="3528695" cy="193357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33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1229DC" w14:textId="5B25D875" w:rsidR="00D077E9" w:rsidRPr="00D86945" w:rsidRDefault="00DE486D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Presupuesto:</w:t>
                                  </w:r>
                                </w:p>
                                <w:p w14:paraId="0FDCD077" w14:textId="51F44538" w:rsidR="00D077E9" w:rsidRPr="00D86945" w:rsidRDefault="00DE486D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Proyecto Página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9B9910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" filled="f" stroked="f" strokeweight=".5pt">
                      <v:textbox>
                        <w:txbxContent>
                          <w:p w14:paraId="6C1229DC" w14:textId="5B25D875" w:rsidR="00D077E9" w:rsidRPr="00D86945" w:rsidRDefault="00DE486D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Presupuesto:</w:t>
                            </w:r>
                          </w:p>
                          <w:p w14:paraId="0FDCD077" w14:textId="51F44538" w:rsidR="00D077E9" w:rsidRPr="00D86945" w:rsidRDefault="00DE486D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Proyecto Página Web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FF82D04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EBE7B13" wp14:editId="32B12CAB">
                      <wp:extent cx="3448050" cy="38100"/>
                      <wp:effectExtent l="1905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8050" cy="3810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AFAEC6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1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88B065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9F4E49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58D56A0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22E9393A79BE4A1DB688BB13985A7BBF"/>
              </w:placeholder>
              <w15:appearance w15:val="hidden"/>
            </w:sdtPr>
            <w:sdtEndPr/>
            <w:sdtContent>
              <w:p w14:paraId="187FC7F9" w14:textId="7E07D104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25064D">
                  <w:rPr>
                    <w:rStyle w:val="SubttuloCar"/>
                    <w:b w:val="0"/>
                    <w:noProof/>
                    <w:lang w:bidi="es-ES"/>
                  </w:rPr>
                  <w:t>7 agosto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7927590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E250201" wp14:editId="1CCAC43F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5C5C80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590070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16AD0D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9DAA996" w14:textId="0906E02E" w:rsidR="00D077E9" w:rsidRDefault="00673C26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27DFEBF53814DD4813B842F17358C89"/>
                </w:placeholder>
                <w15:appearance w15:val="hidden"/>
              </w:sdtPr>
              <w:sdtEndPr/>
              <w:sdtContent>
                <w:r w:rsidR="00070CC8">
                  <w:rPr>
                    <w:noProof/>
                  </w:rPr>
                  <w:t>Desarrollo Digital</w:t>
                </w:r>
              </w:sdtContent>
            </w:sdt>
          </w:p>
          <w:p w14:paraId="04A8C566" w14:textId="1790898A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82591424729446CA9949F780EE847F9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E486D">
                  <w:rPr>
                    <w:noProof/>
                  </w:rPr>
                  <w:t>Domingo Salvucci</w:t>
                </w:r>
              </w:sdtContent>
            </w:sdt>
          </w:p>
          <w:p w14:paraId="59A98EBA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E50B2E9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29D75D4F" wp14:editId="462370EC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AFE3AD" wp14:editId="6EBE4AC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3F76A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48EC4280" w14:textId="1C00EDC6" w:rsidR="00D077E9" w:rsidRDefault="00DE486D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>Detalle del trabajo</w:t>
      </w:r>
    </w:p>
    <w:p w14:paraId="08229F42" w14:textId="7968AACC" w:rsidR="00AB02A7" w:rsidRDefault="00CA3010" w:rsidP="00DF027C">
      <w:pPr>
        <w:rPr>
          <w:noProof/>
        </w:rPr>
      </w:pPr>
      <w:r w:rsidRPr="00CA3010">
        <w:rPr>
          <w:noProof/>
        </w:rPr>
        <w:t>Desarrollo de Pagina Web, Armando Viajes</w:t>
      </w:r>
      <w:r w:rsidR="00D96CD6">
        <w:rPr>
          <w:noProof/>
        </w:rPr>
        <w:t>.</w:t>
      </w:r>
    </w:p>
    <w:p w14:paraId="6CEEAE4C" w14:textId="77777777" w:rsidR="00CA3010" w:rsidRDefault="00CA3010" w:rsidP="00DF027C">
      <w:pPr>
        <w:rPr>
          <w:noProof/>
        </w:rPr>
      </w:pPr>
    </w:p>
    <w:p w14:paraId="29688CA9" w14:textId="77777777" w:rsidR="00CA3010" w:rsidRDefault="00CA3010" w:rsidP="00CA3010">
      <w:pPr>
        <w:pStyle w:val="Contenido"/>
        <w:rPr>
          <w:noProof/>
        </w:rPr>
      </w:pPr>
      <w:r>
        <w:rPr>
          <w:noProof/>
        </w:rPr>
        <w:t>Se desarrollara una pagina web donde describiremos el objeto de negocio, las mision y vision,</w:t>
      </w:r>
    </w:p>
    <w:p w14:paraId="2AE8ECD6" w14:textId="77777777" w:rsidR="00CA3010" w:rsidRPr="00DF027C" w:rsidRDefault="00CA3010" w:rsidP="00CA3010">
      <w:pPr>
        <w:pStyle w:val="Contenido"/>
        <w:rPr>
          <w:noProof/>
        </w:rPr>
      </w:pPr>
      <w:r>
        <w:rPr>
          <w:noProof/>
        </w:rPr>
        <w:t>Daremos a conocer la marcar utilizaremos diferentes herramientas para posicionar la pagina web en los principales buscadores.</w:t>
      </w:r>
    </w:p>
    <w:p w14:paraId="44D2A57C" w14:textId="77777777" w:rsidR="00CA3010" w:rsidRDefault="00CA3010" w:rsidP="00CA3010">
      <w:pPr>
        <w:rPr>
          <w:noProof/>
        </w:rPr>
      </w:pPr>
    </w:p>
    <w:p w14:paraId="6023546C" w14:textId="77777777" w:rsidR="00CA3010" w:rsidRDefault="00CA3010" w:rsidP="00CA3010">
      <w:pPr>
        <w:pStyle w:val="Contenido"/>
        <w:rPr>
          <w:noProof/>
        </w:rPr>
      </w:pPr>
      <w:r>
        <w:rPr>
          <w:noProof/>
        </w:rPr>
        <w:t>Las tareas a realizar constaran de:</w:t>
      </w:r>
    </w:p>
    <w:p w14:paraId="466A8CEC" w14:textId="77777777" w:rsidR="00CA3010" w:rsidRDefault="00CA3010" w:rsidP="00CA3010">
      <w:pPr>
        <w:pStyle w:val="Contenido"/>
        <w:rPr>
          <w:noProof/>
        </w:rPr>
      </w:pPr>
    </w:p>
    <w:p w14:paraId="00AD23D6" w14:textId="77777777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t>Diseño del site.</w:t>
      </w:r>
    </w:p>
    <w:p w14:paraId="0D448404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color w:val="030000"/>
          <w:spacing w:val="-1"/>
          <w:w w:val="90"/>
          <w:sz w:val="20"/>
          <w:szCs w:val="20"/>
        </w:rPr>
      </w:pPr>
      <w:r w:rsidRPr="00167D19">
        <w:rPr>
          <w:spacing w:val="-1"/>
          <w:sz w:val="20"/>
          <w:szCs w:val="20"/>
        </w:rPr>
        <w:t>Se desarrollará una primera versión que deberá ser aprobada por el cliente</w:t>
      </w:r>
      <w:r w:rsidRPr="00167D19">
        <w:rPr>
          <w:color w:val="030000"/>
          <w:spacing w:val="-1"/>
          <w:w w:val="90"/>
          <w:sz w:val="20"/>
          <w:szCs w:val="20"/>
        </w:rPr>
        <w:t>.</w:t>
      </w:r>
    </w:p>
    <w:p w14:paraId="18893492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 w:rsidRPr="00167D19">
        <w:rPr>
          <w:spacing w:val="-1"/>
          <w:sz w:val="20"/>
          <w:szCs w:val="20"/>
        </w:rPr>
        <w:t xml:space="preserve">Se utilizará como herramienta de diseño de </w:t>
      </w:r>
      <w:proofErr w:type="spellStart"/>
      <w:r w:rsidRPr="00167D19">
        <w:rPr>
          <w:spacing w:val="-1"/>
          <w:sz w:val="20"/>
          <w:szCs w:val="20"/>
        </w:rPr>
        <w:t>wireframing</w:t>
      </w:r>
      <w:proofErr w:type="spellEnd"/>
      <w:r w:rsidRPr="00167D19">
        <w:rPr>
          <w:spacing w:val="-1"/>
          <w:sz w:val="20"/>
          <w:szCs w:val="20"/>
        </w:rPr>
        <w:t xml:space="preserve"> </w:t>
      </w:r>
      <w:proofErr w:type="spellStart"/>
      <w:r w:rsidRPr="00167D19">
        <w:rPr>
          <w:spacing w:val="-1"/>
          <w:sz w:val="20"/>
          <w:szCs w:val="20"/>
        </w:rPr>
        <w:t>Figma</w:t>
      </w:r>
      <w:proofErr w:type="spellEnd"/>
      <w:r w:rsidRPr="00167D19">
        <w:rPr>
          <w:spacing w:val="-1"/>
          <w:sz w:val="20"/>
          <w:szCs w:val="20"/>
        </w:rPr>
        <w:t>, para definir la primera aproximación de lo que se mostrará en la etapa de prototipado.</w:t>
      </w:r>
    </w:p>
    <w:p w14:paraId="62B27CF9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z w:val="20"/>
          <w:szCs w:val="20"/>
        </w:rPr>
      </w:pPr>
      <w:r w:rsidRPr="00167D19">
        <w:rPr>
          <w:sz w:val="20"/>
          <w:szCs w:val="20"/>
        </w:rPr>
        <w:t xml:space="preserve">El sito contara con 5 páginas web, que serán tituladas como </w:t>
      </w:r>
    </w:p>
    <w:p w14:paraId="747139ED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Home, la página inicial del proyecto.</w:t>
      </w:r>
    </w:p>
    <w:p w14:paraId="36C83CF9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Nosotros, donde se describirá la misión y visión de la empresa.</w:t>
      </w:r>
    </w:p>
    <w:p w14:paraId="3AD7EA4F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Servicios, detallaremos los servicios que ofrecemos en nuestra página web.</w:t>
      </w:r>
    </w:p>
    <w:p w14:paraId="0844A7FA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Contacto, done tendremos un formulario de carga para suscripción y recibir información adicional.</w:t>
      </w:r>
    </w:p>
    <w:p w14:paraId="4CECDC0A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1440" w:firstLine="0"/>
        <w:rPr>
          <w:sz w:val="20"/>
          <w:szCs w:val="20"/>
        </w:rPr>
      </w:pPr>
      <w:r w:rsidRPr="00167D19">
        <w:rPr>
          <w:sz w:val="20"/>
          <w:szCs w:val="20"/>
        </w:rPr>
        <w:t>Ubicación: Mapa, dirección, email y teléfono como forma alternativa de contacto.</w:t>
      </w:r>
    </w:p>
    <w:p w14:paraId="35C24AA5" w14:textId="77777777" w:rsidR="00CA3010" w:rsidRDefault="00CA3010" w:rsidP="00CA3010">
      <w:pPr>
        <w:pStyle w:val="Prrafodelista"/>
        <w:tabs>
          <w:tab w:val="left" w:pos="665"/>
        </w:tabs>
        <w:spacing w:after="81" w:line="345" w:lineRule="auto"/>
        <w:ind w:left="720" w:right="713" w:firstLine="0"/>
        <w:rPr>
          <w:color w:val="030000"/>
          <w:sz w:val="18"/>
        </w:rPr>
      </w:pPr>
      <w:r w:rsidRPr="00167D19">
        <w:rPr>
          <w:sz w:val="20"/>
          <w:szCs w:val="20"/>
        </w:rPr>
        <w:t>Diseño de las páginas en versión Desktop y Mobile</w:t>
      </w:r>
      <w:r>
        <w:rPr>
          <w:color w:val="030000"/>
          <w:sz w:val="18"/>
        </w:rPr>
        <w:t>.</w:t>
      </w:r>
    </w:p>
    <w:p w14:paraId="79B65BB4" w14:textId="77777777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t>Fotogafia.</w:t>
      </w:r>
    </w:p>
    <w:p w14:paraId="63E8F855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 w:rsidRPr="00167D19">
        <w:rPr>
          <w:spacing w:val="-1"/>
          <w:sz w:val="20"/>
          <w:szCs w:val="20"/>
        </w:rPr>
        <w:t>Se obtendrá fotos para utilizar en el proyecto.</w:t>
      </w:r>
    </w:p>
    <w:p w14:paraId="7B8BBD1A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 w:rsidRPr="00167D19">
        <w:rPr>
          <w:spacing w:val="-1"/>
          <w:sz w:val="20"/>
          <w:szCs w:val="20"/>
        </w:rPr>
        <w:t>Se utilizarán diferentes espacios reales tanto naturales como e interiores de las oficinas del cliente.</w:t>
      </w:r>
    </w:p>
    <w:p w14:paraId="3AE281B0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color w:val="030000"/>
          <w:spacing w:val="-1"/>
          <w:w w:val="90"/>
          <w:sz w:val="18"/>
        </w:rPr>
      </w:pPr>
      <w:r w:rsidRPr="00167D19">
        <w:rPr>
          <w:spacing w:val="-1"/>
          <w:sz w:val="20"/>
          <w:szCs w:val="20"/>
        </w:rPr>
        <w:t>Para los casos donde se presenten fotografías de lugares exóticos o fuera del país, utilizaremos fotografías con copyright gratuito</w:t>
      </w:r>
      <w:r>
        <w:rPr>
          <w:color w:val="030000"/>
          <w:spacing w:val="-1"/>
          <w:w w:val="90"/>
          <w:sz w:val="18"/>
        </w:rPr>
        <w:t>.</w:t>
      </w:r>
    </w:p>
    <w:p w14:paraId="1E95FE81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18"/>
        </w:rPr>
      </w:pPr>
      <w:r w:rsidRPr="00167D19">
        <w:rPr>
          <w:spacing w:val="-1"/>
          <w:sz w:val="20"/>
          <w:szCs w:val="20"/>
        </w:rPr>
        <w:t>Se dedicarán horas para la obtención y modificación de las fotos tomadas con herramientas digitales que mejores la luz, brillo o aspecto de la toma</w:t>
      </w:r>
      <w:r>
        <w:rPr>
          <w:spacing w:val="-1"/>
          <w:sz w:val="18"/>
        </w:rPr>
        <w:t xml:space="preserve">. </w:t>
      </w:r>
    </w:p>
    <w:p w14:paraId="7B514BDD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z w:val="18"/>
        </w:rPr>
      </w:pPr>
    </w:p>
    <w:p w14:paraId="78D8558B" w14:textId="77777777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t>Desarrollo del Site.</w:t>
      </w:r>
    </w:p>
    <w:p w14:paraId="1E56A3DE" w14:textId="77777777" w:rsidR="00CA3010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Una vez aprobado el diseño del</w:t>
      </w:r>
      <w:r w:rsidRPr="00167D19">
        <w:rPr>
          <w:spacing w:val="-1"/>
          <w:sz w:val="20"/>
          <w:szCs w:val="20"/>
        </w:rPr>
        <w:t xml:space="preserve"> proyecto</w:t>
      </w:r>
      <w:r>
        <w:rPr>
          <w:spacing w:val="-1"/>
          <w:sz w:val="20"/>
          <w:szCs w:val="20"/>
        </w:rPr>
        <w:t xml:space="preserve"> se comenzará con la codificación de cada página web, la cual tendrá la conformidad del cliente para evitar el retrabajo</w:t>
      </w:r>
    </w:p>
    <w:p w14:paraId="7CD9448D" w14:textId="77777777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 w:firstLine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Se todos los iconos, formas u otro contenido será del tipo open </w:t>
      </w:r>
      <w:proofErr w:type="spellStart"/>
      <w:r>
        <w:rPr>
          <w:spacing w:val="-1"/>
          <w:sz w:val="20"/>
          <w:szCs w:val="20"/>
        </w:rPr>
        <w:t>source</w:t>
      </w:r>
      <w:proofErr w:type="spellEnd"/>
      <w:r>
        <w:rPr>
          <w:spacing w:val="-1"/>
          <w:sz w:val="20"/>
          <w:szCs w:val="20"/>
        </w:rPr>
        <w:t xml:space="preserve"> gratuito</w:t>
      </w:r>
      <w:r w:rsidRPr="00167D19">
        <w:rPr>
          <w:spacing w:val="-1"/>
          <w:sz w:val="20"/>
          <w:szCs w:val="20"/>
        </w:rPr>
        <w:t>.</w:t>
      </w:r>
      <w:r>
        <w:rPr>
          <w:spacing w:val="-1"/>
          <w:sz w:val="20"/>
          <w:szCs w:val="20"/>
        </w:rPr>
        <w:t xml:space="preserve"> Si el cliente decide utilizar cualquier otra herramienta de pago será a cargo del cliente.</w:t>
      </w:r>
    </w:p>
    <w:p w14:paraId="117750EF" w14:textId="77777777" w:rsidR="00CA3010" w:rsidRDefault="00CA3010" w:rsidP="00DF027C">
      <w:pPr>
        <w:rPr>
          <w:noProof/>
        </w:rPr>
      </w:pPr>
    </w:p>
    <w:p w14:paraId="3344585B" w14:textId="79DDC137" w:rsidR="00CA3010" w:rsidRDefault="00CA3010">
      <w:pPr>
        <w:spacing w:after="200"/>
        <w:rPr>
          <w:noProof/>
        </w:rPr>
      </w:pPr>
      <w:r>
        <w:rPr>
          <w:noProof/>
        </w:rPr>
        <w:br w:type="page"/>
      </w:r>
    </w:p>
    <w:p w14:paraId="2836B1A0" w14:textId="7C787C59" w:rsidR="00CA3010" w:rsidRDefault="00CA3010" w:rsidP="00CA3010">
      <w:pPr>
        <w:pStyle w:val="Contenido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Desarrollo de SEO y analisis de informacion.</w:t>
      </w:r>
    </w:p>
    <w:p w14:paraId="6A685EAC" w14:textId="39EC056D" w:rsidR="00CA3010" w:rsidRPr="00CA3010" w:rsidRDefault="00CA3010" w:rsidP="00CA3010">
      <w:pPr>
        <w:pStyle w:val="Prrafodelista"/>
        <w:tabs>
          <w:tab w:val="left" w:pos="665"/>
        </w:tabs>
        <w:spacing w:before="86"/>
        <w:ind w:left="72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Se instalara </w:t>
      </w:r>
      <w:r w:rsidRPr="00CA3010">
        <w:rPr>
          <w:spacing w:val="-1"/>
          <w:sz w:val="20"/>
          <w:szCs w:val="20"/>
        </w:rPr>
        <w:t xml:space="preserve">Google </w:t>
      </w:r>
      <w:proofErr w:type="spellStart"/>
      <w:r w:rsidRPr="00CA3010">
        <w:rPr>
          <w:spacing w:val="-1"/>
          <w:sz w:val="20"/>
          <w:szCs w:val="20"/>
        </w:rPr>
        <w:t>Analytics</w:t>
      </w:r>
      <w:proofErr w:type="spellEnd"/>
      <w:r w:rsidRPr="00CA3010">
        <w:rPr>
          <w:spacing w:val="-1"/>
          <w:sz w:val="20"/>
          <w:szCs w:val="20"/>
        </w:rPr>
        <w:t xml:space="preserve"> para medir las visitas del site</w:t>
      </w:r>
      <w:r>
        <w:rPr>
          <w:spacing w:val="-1"/>
          <w:sz w:val="20"/>
          <w:szCs w:val="20"/>
        </w:rPr>
        <w:t xml:space="preserve">, frecuencias, horarios, </w:t>
      </w:r>
      <w:proofErr w:type="gramStart"/>
      <w:r>
        <w:rPr>
          <w:spacing w:val="-1"/>
          <w:sz w:val="20"/>
          <w:szCs w:val="20"/>
        </w:rPr>
        <w:t>etc.</w:t>
      </w:r>
      <w:r w:rsidRPr="00CA3010">
        <w:rPr>
          <w:spacing w:val="-1"/>
          <w:sz w:val="20"/>
          <w:szCs w:val="20"/>
        </w:rPr>
        <w:t>.</w:t>
      </w:r>
      <w:proofErr w:type="gramEnd"/>
    </w:p>
    <w:p w14:paraId="1B0AEE07" w14:textId="4F648BF4" w:rsidR="00CA3010" w:rsidRDefault="00CA3010" w:rsidP="00CA3010">
      <w:pPr>
        <w:pStyle w:val="Prrafodelista"/>
        <w:tabs>
          <w:tab w:val="left" w:pos="665"/>
        </w:tabs>
        <w:spacing w:before="86"/>
        <w:ind w:left="720"/>
        <w:rPr>
          <w:spacing w:val="-1"/>
          <w:sz w:val="20"/>
          <w:szCs w:val="20"/>
        </w:rPr>
      </w:pPr>
      <w:r w:rsidRPr="00CA3010">
        <w:rPr>
          <w:spacing w:val="-1"/>
          <w:sz w:val="20"/>
          <w:szCs w:val="20"/>
        </w:rPr>
        <w:t xml:space="preserve">Registrar el site en </w:t>
      </w:r>
      <w:proofErr w:type="spellStart"/>
      <w:r w:rsidRPr="00CA3010">
        <w:rPr>
          <w:spacing w:val="-1"/>
          <w:sz w:val="20"/>
          <w:szCs w:val="20"/>
        </w:rPr>
        <w:t>Search</w:t>
      </w:r>
      <w:proofErr w:type="spellEnd"/>
      <w:r w:rsidRPr="00CA3010">
        <w:rPr>
          <w:spacing w:val="-1"/>
          <w:sz w:val="20"/>
          <w:szCs w:val="20"/>
        </w:rPr>
        <w:t xml:space="preserve"> </w:t>
      </w:r>
      <w:proofErr w:type="spellStart"/>
      <w:r w:rsidRPr="00CA3010">
        <w:rPr>
          <w:spacing w:val="-1"/>
          <w:sz w:val="20"/>
          <w:szCs w:val="20"/>
        </w:rPr>
        <w:t>Console</w:t>
      </w:r>
      <w:proofErr w:type="spellEnd"/>
      <w:r>
        <w:rPr>
          <w:spacing w:val="-1"/>
          <w:sz w:val="20"/>
          <w:szCs w:val="20"/>
        </w:rPr>
        <w:t xml:space="preserve">. </w:t>
      </w:r>
      <w:r w:rsidRPr="00CA3010">
        <w:rPr>
          <w:spacing w:val="-1"/>
          <w:sz w:val="20"/>
          <w:szCs w:val="20"/>
        </w:rPr>
        <w:t>Optimiza</w:t>
      </w:r>
      <w:r>
        <w:rPr>
          <w:spacing w:val="-1"/>
          <w:sz w:val="20"/>
          <w:szCs w:val="20"/>
        </w:rPr>
        <w:t>remos</w:t>
      </w:r>
      <w:r w:rsidRPr="00CA3010">
        <w:rPr>
          <w:spacing w:val="-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el</w:t>
      </w:r>
      <w:r w:rsidRPr="00CA3010">
        <w:rPr>
          <w:spacing w:val="-1"/>
          <w:sz w:val="20"/>
          <w:szCs w:val="20"/>
        </w:rPr>
        <w:t xml:space="preserve"> contenido con </w:t>
      </w:r>
      <w:r>
        <w:rPr>
          <w:spacing w:val="-1"/>
          <w:sz w:val="20"/>
          <w:szCs w:val="20"/>
        </w:rPr>
        <w:t>Análisis</w:t>
      </w:r>
      <w:r w:rsidRPr="00CA3010">
        <w:rPr>
          <w:spacing w:val="-1"/>
          <w:sz w:val="20"/>
          <w:szCs w:val="20"/>
        </w:rPr>
        <w:t xml:space="preserve"> de búsqueda</w:t>
      </w:r>
      <w:r>
        <w:rPr>
          <w:spacing w:val="-1"/>
          <w:sz w:val="20"/>
          <w:szCs w:val="20"/>
        </w:rPr>
        <w:t>.</w:t>
      </w:r>
    </w:p>
    <w:p w14:paraId="70BEFE32" w14:textId="54DC177D" w:rsidR="00CA3010" w:rsidRPr="00167D19" w:rsidRDefault="00CA3010" w:rsidP="00CA3010">
      <w:pPr>
        <w:pStyle w:val="Prrafodelista"/>
        <w:tabs>
          <w:tab w:val="left" w:pos="665"/>
        </w:tabs>
        <w:spacing w:before="86"/>
        <w:ind w:left="72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Creación de </w:t>
      </w:r>
      <w:proofErr w:type="spellStart"/>
      <w:r w:rsidRPr="00CA3010">
        <w:rPr>
          <w:spacing w:val="-1"/>
          <w:sz w:val="20"/>
          <w:szCs w:val="20"/>
        </w:rPr>
        <w:t>Sitemap</w:t>
      </w:r>
      <w:proofErr w:type="spellEnd"/>
      <w:r w:rsidRPr="00CA3010">
        <w:rPr>
          <w:spacing w:val="-1"/>
          <w:sz w:val="20"/>
          <w:szCs w:val="20"/>
        </w:rPr>
        <w:t xml:space="preserve"> a Google</w:t>
      </w:r>
      <w:r>
        <w:rPr>
          <w:spacing w:val="-1"/>
          <w:sz w:val="20"/>
          <w:szCs w:val="20"/>
        </w:rPr>
        <w:t>, dende describiremos el mapa de nuestro sitio para que les sea más fácil encontrar todos los enlaces de nuestro cite.</w:t>
      </w:r>
    </w:p>
    <w:p w14:paraId="4B4A435B" w14:textId="7B06D4F1" w:rsidR="0087605E" w:rsidRDefault="0087605E" w:rsidP="00AB02A7">
      <w:pPr>
        <w:spacing w:after="200"/>
        <w:rPr>
          <w:noProof/>
        </w:rPr>
      </w:pPr>
    </w:p>
    <w:p w14:paraId="50242E6A" w14:textId="3FEA619E" w:rsidR="00CA3010" w:rsidRPr="00D96CD6" w:rsidRDefault="00D96CD6" w:rsidP="00AB02A7">
      <w:pPr>
        <w:spacing w:after="200"/>
        <w:rPr>
          <w:rFonts w:cstheme="minorHAnsi"/>
          <w:b w:val="0"/>
          <w:bCs/>
          <w:noProof/>
          <w:sz w:val="48"/>
          <w:szCs w:val="48"/>
        </w:rPr>
      </w:pPr>
      <w:r w:rsidRPr="00D96CD6">
        <w:rPr>
          <w:rFonts w:cstheme="minorHAnsi"/>
          <w:b w:val="0"/>
          <w:bCs/>
          <w:noProof/>
          <w:sz w:val="48"/>
          <w:szCs w:val="48"/>
        </w:rPr>
        <w:t>Valorizacion del presupeusto:</w:t>
      </w:r>
    </w:p>
    <w:p w14:paraId="3DC66F65" w14:textId="77777777" w:rsidR="00070CC8" w:rsidRDefault="00070CC8" w:rsidP="00070CC8">
      <w:pPr>
        <w:pStyle w:val="Textoindependiente"/>
        <w:spacing w:before="11"/>
        <w:rPr>
          <w:rFonts w:ascii="Arial MT"/>
          <w:sz w:val="27"/>
        </w:rPr>
      </w:pPr>
    </w:p>
    <w:tbl>
      <w:tblPr>
        <w:tblStyle w:val="TableNormal"/>
        <w:tblW w:w="9996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3080"/>
        <w:gridCol w:w="378"/>
        <w:gridCol w:w="3080"/>
        <w:gridCol w:w="378"/>
        <w:gridCol w:w="3080"/>
      </w:tblGrid>
      <w:tr w:rsidR="00070CC8" w:rsidRPr="00070CC8" w14:paraId="5FFB8D44" w14:textId="77777777" w:rsidTr="00070CC8">
        <w:trPr>
          <w:trHeight w:val="177"/>
        </w:trPr>
        <w:tc>
          <w:tcPr>
            <w:tcW w:w="3080" w:type="dxa"/>
            <w:tcBorders>
              <w:bottom w:val="single" w:sz="4" w:space="0" w:color="A7A9AC"/>
            </w:tcBorders>
          </w:tcPr>
          <w:p w14:paraId="00AC4C17" w14:textId="77777777" w:rsidR="00070CC8" w:rsidRPr="00070CC8" w:rsidRDefault="00070CC8" w:rsidP="006679D8">
            <w:pPr>
              <w:pStyle w:val="TableParagraph"/>
              <w:spacing w:line="164" w:lineRule="exact"/>
              <w:ind w:left="85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Nombre:</w:t>
            </w:r>
          </w:p>
        </w:tc>
        <w:tc>
          <w:tcPr>
            <w:tcW w:w="378" w:type="dxa"/>
          </w:tcPr>
          <w:p w14:paraId="6CEFAC06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bottom w:val="single" w:sz="4" w:space="0" w:color="A7A9AC"/>
            </w:tcBorders>
          </w:tcPr>
          <w:p w14:paraId="41A75FB0" w14:textId="77777777" w:rsidR="00070CC8" w:rsidRPr="00070CC8" w:rsidRDefault="00070CC8" w:rsidP="006679D8">
            <w:pPr>
              <w:pStyle w:val="TableParagraph"/>
              <w:spacing w:line="164" w:lineRule="exact"/>
              <w:ind w:left="85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Fecha:</w:t>
            </w:r>
          </w:p>
        </w:tc>
        <w:tc>
          <w:tcPr>
            <w:tcW w:w="378" w:type="dxa"/>
          </w:tcPr>
          <w:p w14:paraId="4D0EAB8B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bottom w:val="single" w:sz="4" w:space="0" w:color="A7A9AC"/>
            </w:tcBorders>
          </w:tcPr>
          <w:p w14:paraId="46D7CDB6" w14:textId="77777777" w:rsidR="00070CC8" w:rsidRPr="00070CC8" w:rsidRDefault="00070CC8" w:rsidP="006679D8">
            <w:pPr>
              <w:pStyle w:val="TableParagraph"/>
              <w:spacing w:line="164" w:lineRule="exact"/>
              <w:ind w:left="85"/>
              <w:rPr>
                <w:sz w:val="20"/>
                <w:szCs w:val="20"/>
              </w:rPr>
            </w:pPr>
            <w:r w:rsidRPr="00070CC8">
              <w:rPr>
                <w:color w:val="444647"/>
                <w:w w:val="90"/>
                <w:sz w:val="20"/>
                <w:szCs w:val="20"/>
              </w:rPr>
              <w:t>Nº</w:t>
            </w:r>
            <w:r w:rsidRPr="00070CC8">
              <w:rPr>
                <w:color w:val="444647"/>
                <w:spacing w:val="5"/>
                <w:w w:val="90"/>
                <w:sz w:val="20"/>
                <w:szCs w:val="20"/>
              </w:rPr>
              <w:t xml:space="preserve"> </w:t>
            </w:r>
            <w:r w:rsidRPr="00070CC8">
              <w:rPr>
                <w:color w:val="444647"/>
                <w:w w:val="90"/>
                <w:sz w:val="20"/>
                <w:szCs w:val="20"/>
              </w:rPr>
              <w:t>proyecto.:</w:t>
            </w:r>
          </w:p>
        </w:tc>
      </w:tr>
      <w:tr w:rsidR="00070CC8" w:rsidRPr="00070CC8" w14:paraId="2A4FF014" w14:textId="77777777" w:rsidTr="00070CC8">
        <w:trPr>
          <w:trHeight w:val="399"/>
        </w:trPr>
        <w:tc>
          <w:tcPr>
            <w:tcW w:w="3080" w:type="dxa"/>
            <w:tcBorders>
              <w:top w:val="single" w:sz="4" w:space="0" w:color="A7A9AC"/>
              <w:bottom w:val="single" w:sz="4" w:space="0" w:color="231F20"/>
            </w:tcBorders>
          </w:tcPr>
          <w:p w14:paraId="506754DA" w14:textId="526BE6DA" w:rsidR="00070CC8" w:rsidRPr="00070CC8" w:rsidRDefault="00070CC8" w:rsidP="006679D8">
            <w:pPr>
              <w:pStyle w:val="TableParagraph"/>
              <w:spacing w:before="54"/>
              <w:ind w:left="85"/>
              <w:rPr>
                <w:sz w:val="20"/>
                <w:szCs w:val="20"/>
                <w:lang w:val="es-ES"/>
              </w:rPr>
            </w:pPr>
            <w:r>
              <w:rPr>
                <w:color w:val="808285"/>
                <w:w w:val="95"/>
                <w:sz w:val="20"/>
                <w:szCs w:val="20"/>
                <w:lang w:val="es-ES"/>
              </w:rPr>
              <w:t>Armando Viajes</w:t>
            </w:r>
          </w:p>
        </w:tc>
        <w:tc>
          <w:tcPr>
            <w:tcW w:w="378" w:type="dxa"/>
          </w:tcPr>
          <w:p w14:paraId="272EFF4C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  <w:lang w:val="es-ES"/>
              </w:rPr>
            </w:pPr>
          </w:p>
        </w:tc>
        <w:tc>
          <w:tcPr>
            <w:tcW w:w="3080" w:type="dxa"/>
            <w:tcBorders>
              <w:top w:val="single" w:sz="4" w:space="0" w:color="A7A9AC"/>
              <w:bottom w:val="single" w:sz="4" w:space="0" w:color="231F20"/>
            </w:tcBorders>
          </w:tcPr>
          <w:p w14:paraId="5104C0C1" w14:textId="4B22C292" w:rsidR="00070CC8" w:rsidRPr="00070CC8" w:rsidRDefault="00070CC8" w:rsidP="006679D8">
            <w:pPr>
              <w:pStyle w:val="TableParagraph"/>
              <w:spacing w:before="54"/>
              <w:ind w:left="85"/>
              <w:rPr>
                <w:sz w:val="20"/>
                <w:szCs w:val="20"/>
              </w:rPr>
            </w:pPr>
            <w:r>
              <w:rPr>
                <w:color w:val="808285"/>
                <w:sz w:val="20"/>
                <w:szCs w:val="20"/>
              </w:rPr>
              <w:t>07</w:t>
            </w:r>
            <w:r w:rsidRPr="00070CC8">
              <w:rPr>
                <w:color w:val="808285"/>
                <w:sz w:val="20"/>
                <w:szCs w:val="20"/>
              </w:rPr>
              <w:t>/</w:t>
            </w:r>
            <w:r>
              <w:rPr>
                <w:color w:val="808285"/>
                <w:sz w:val="20"/>
                <w:szCs w:val="20"/>
              </w:rPr>
              <w:t>08</w:t>
            </w:r>
            <w:r w:rsidRPr="00070CC8">
              <w:rPr>
                <w:color w:val="808285"/>
                <w:sz w:val="20"/>
                <w:szCs w:val="20"/>
              </w:rPr>
              <w:t>/20</w:t>
            </w:r>
            <w:r>
              <w:rPr>
                <w:color w:val="808285"/>
                <w:sz w:val="20"/>
                <w:szCs w:val="20"/>
              </w:rPr>
              <w:t>22</w:t>
            </w:r>
          </w:p>
        </w:tc>
        <w:tc>
          <w:tcPr>
            <w:tcW w:w="378" w:type="dxa"/>
          </w:tcPr>
          <w:p w14:paraId="3E638428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single" w:sz="4" w:space="0" w:color="A7A9AC"/>
              <w:bottom w:val="single" w:sz="4" w:space="0" w:color="231F20"/>
            </w:tcBorders>
          </w:tcPr>
          <w:p w14:paraId="0AD1B66B" w14:textId="78627576" w:rsidR="00070CC8" w:rsidRPr="00070CC8" w:rsidRDefault="00070CC8" w:rsidP="006679D8">
            <w:pPr>
              <w:pStyle w:val="TableParagraph"/>
              <w:spacing w:before="34"/>
              <w:ind w:left="85"/>
              <w:rPr>
                <w:sz w:val="20"/>
                <w:szCs w:val="20"/>
              </w:rPr>
            </w:pPr>
          </w:p>
        </w:tc>
      </w:tr>
    </w:tbl>
    <w:p w14:paraId="57B9F480" w14:textId="77777777" w:rsidR="00070CC8" w:rsidRDefault="00070CC8" w:rsidP="00070CC8">
      <w:pPr>
        <w:pStyle w:val="Textoindependiente"/>
        <w:rPr>
          <w:rFonts w:ascii="Arial MT"/>
          <w:sz w:val="20"/>
        </w:rPr>
      </w:pPr>
    </w:p>
    <w:p w14:paraId="13E5A60C" w14:textId="77777777" w:rsidR="00070CC8" w:rsidRDefault="00070CC8" w:rsidP="00070CC8">
      <w:pPr>
        <w:pStyle w:val="Textoindependiente"/>
        <w:rPr>
          <w:rFonts w:ascii="Arial MT"/>
          <w:sz w:val="20"/>
        </w:rPr>
      </w:pPr>
    </w:p>
    <w:p w14:paraId="6C1FE223" w14:textId="77777777" w:rsidR="00070CC8" w:rsidRDefault="00070CC8" w:rsidP="00070CC8">
      <w:pPr>
        <w:pStyle w:val="Textoindependiente"/>
        <w:spacing w:before="5" w:after="1"/>
        <w:rPr>
          <w:rFonts w:ascii="Arial MT"/>
          <w:sz w:val="21"/>
        </w:rPr>
      </w:pPr>
    </w:p>
    <w:tbl>
      <w:tblPr>
        <w:tblStyle w:val="TableNormal"/>
        <w:tblW w:w="10103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6059"/>
        <w:gridCol w:w="1746"/>
        <w:gridCol w:w="1692"/>
      </w:tblGrid>
      <w:tr w:rsidR="00070CC8" w:rsidRPr="00070CC8" w14:paraId="36F7D00C" w14:textId="77777777" w:rsidTr="00070CC8">
        <w:trPr>
          <w:trHeight w:val="360"/>
        </w:trPr>
        <w:tc>
          <w:tcPr>
            <w:tcW w:w="606" w:type="dxa"/>
          </w:tcPr>
          <w:p w14:paraId="1E33595E" w14:textId="77777777" w:rsidR="00070CC8" w:rsidRPr="00070CC8" w:rsidRDefault="00070CC8" w:rsidP="00070CC8">
            <w:pPr>
              <w:pStyle w:val="TableParagraph"/>
              <w:spacing w:line="276" w:lineRule="auto"/>
              <w:ind w:left="76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P.</w:t>
            </w:r>
          </w:p>
        </w:tc>
        <w:tc>
          <w:tcPr>
            <w:tcW w:w="6059" w:type="dxa"/>
          </w:tcPr>
          <w:p w14:paraId="32F84058" w14:textId="77777777" w:rsidR="00070CC8" w:rsidRPr="00070CC8" w:rsidRDefault="00070CC8" w:rsidP="00070CC8">
            <w:pPr>
              <w:pStyle w:val="TableParagraph"/>
              <w:spacing w:line="276" w:lineRule="auto"/>
              <w:ind w:left="151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Descripción</w:t>
            </w:r>
          </w:p>
        </w:tc>
        <w:tc>
          <w:tcPr>
            <w:tcW w:w="1746" w:type="dxa"/>
          </w:tcPr>
          <w:p w14:paraId="78C93799" w14:textId="77777777" w:rsidR="00070CC8" w:rsidRPr="00070CC8" w:rsidRDefault="00070CC8" w:rsidP="00070CC8">
            <w:pPr>
              <w:pStyle w:val="TableParagraph"/>
              <w:spacing w:line="276" w:lineRule="auto"/>
              <w:ind w:right="179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sz w:val="20"/>
                <w:szCs w:val="20"/>
              </w:rPr>
              <w:t>Cant.</w:t>
            </w:r>
          </w:p>
        </w:tc>
        <w:tc>
          <w:tcPr>
            <w:tcW w:w="1692" w:type="dxa"/>
          </w:tcPr>
          <w:p w14:paraId="5A66DB4C" w14:textId="0EC5DC05" w:rsidR="00070CC8" w:rsidRPr="00070CC8" w:rsidRDefault="00070CC8" w:rsidP="00070CC8">
            <w:pPr>
              <w:pStyle w:val="TableParagraph"/>
              <w:spacing w:line="276" w:lineRule="auto"/>
              <w:ind w:right="154"/>
              <w:jc w:val="center"/>
              <w:rPr>
                <w:sz w:val="20"/>
                <w:szCs w:val="20"/>
              </w:rPr>
            </w:pPr>
            <w:r w:rsidRPr="00070CC8">
              <w:rPr>
                <w:color w:val="444647"/>
                <w:w w:val="95"/>
                <w:sz w:val="20"/>
                <w:szCs w:val="20"/>
              </w:rPr>
              <w:t>Preci</w:t>
            </w:r>
            <w:r w:rsidR="00D96CD6">
              <w:rPr>
                <w:color w:val="444647"/>
                <w:w w:val="95"/>
                <w:sz w:val="20"/>
                <w:szCs w:val="20"/>
              </w:rPr>
              <w:t>o</w:t>
            </w:r>
          </w:p>
        </w:tc>
      </w:tr>
      <w:tr w:rsidR="00070CC8" w:rsidRPr="00070CC8" w14:paraId="5859C415" w14:textId="77777777" w:rsidTr="00070CC8">
        <w:trPr>
          <w:trHeight w:val="544"/>
        </w:trPr>
        <w:tc>
          <w:tcPr>
            <w:tcW w:w="606" w:type="dxa"/>
          </w:tcPr>
          <w:p w14:paraId="5BF5233D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6655D4EB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01</w:t>
            </w:r>
          </w:p>
        </w:tc>
        <w:tc>
          <w:tcPr>
            <w:tcW w:w="6059" w:type="dxa"/>
          </w:tcPr>
          <w:p w14:paraId="05D61B95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01ECDF4D" w14:textId="446F7242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</w:rPr>
            </w:pPr>
            <w:r>
              <w:rPr>
                <w:color w:val="6D6E71"/>
                <w:w w:val="95"/>
                <w:sz w:val="20"/>
                <w:szCs w:val="20"/>
              </w:rPr>
              <w:t>Diseño del Site</w:t>
            </w:r>
          </w:p>
        </w:tc>
        <w:tc>
          <w:tcPr>
            <w:tcW w:w="1746" w:type="dxa"/>
          </w:tcPr>
          <w:p w14:paraId="773F3AFA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4FC676E4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0BCBF328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A3BEF58" w14:textId="6C975CD3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10.000</w:t>
            </w:r>
            <w:r w:rsidRPr="00070CC8">
              <w:rPr>
                <w:color w:val="6D6E71"/>
                <w:sz w:val="20"/>
                <w:szCs w:val="20"/>
              </w:rPr>
              <w:t>,</w:t>
            </w:r>
            <w:r>
              <w:rPr>
                <w:color w:val="6D6E71"/>
                <w:sz w:val="20"/>
                <w:szCs w:val="20"/>
              </w:rPr>
              <w:t>00</w:t>
            </w:r>
          </w:p>
        </w:tc>
      </w:tr>
      <w:tr w:rsidR="00070CC8" w:rsidRPr="00070CC8" w14:paraId="112FE2C2" w14:textId="77777777" w:rsidTr="00070CC8">
        <w:trPr>
          <w:trHeight w:val="544"/>
        </w:trPr>
        <w:tc>
          <w:tcPr>
            <w:tcW w:w="606" w:type="dxa"/>
          </w:tcPr>
          <w:p w14:paraId="06C42D8D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F143E7C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02</w:t>
            </w:r>
          </w:p>
        </w:tc>
        <w:tc>
          <w:tcPr>
            <w:tcW w:w="6059" w:type="dxa"/>
          </w:tcPr>
          <w:p w14:paraId="36ADE0BB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47933CED" w14:textId="369F44A8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</w:rPr>
            </w:pPr>
            <w:r>
              <w:rPr>
                <w:color w:val="6D6E71"/>
                <w:w w:val="95"/>
                <w:sz w:val="20"/>
                <w:szCs w:val="20"/>
              </w:rPr>
              <w:t>Fotografia</w:t>
            </w:r>
          </w:p>
        </w:tc>
        <w:tc>
          <w:tcPr>
            <w:tcW w:w="1746" w:type="dxa"/>
          </w:tcPr>
          <w:p w14:paraId="76952583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2CD157D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20BE42D7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3E16F132" w14:textId="172B20D6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5.0</w:t>
            </w:r>
            <w:r w:rsidRPr="00070CC8">
              <w:rPr>
                <w:color w:val="6D6E71"/>
                <w:sz w:val="20"/>
                <w:szCs w:val="20"/>
              </w:rPr>
              <w:t>00,00</w:t>
            </w:r>
          </w:p>
        </w:tc>
      </w:tr>
      <w:tr w:rsidR="00070CC8" w:rsidRPr="00070CC8" w14:paraId="27D936CC" w14:textId="77777777" w:rsidTr="00070CC8">
        <w:trPr>
          <w:trHeight w:val="544"/>
        </w:trPr>
        <w:tc>
          <w:tcPr>
            <w:tcW w:w="606" w:type="dxa"/>
          </w:tcPr>
          <w:p w14:paraId="751AECE9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4FFAEF1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03</w:t>
            </w:r>
          </w:p>
        </w:tc>
        <w:tc>
          <w:tcPr>
            <w:tcW w:w="6059" w:type="dxa"/>
          </w:tcPr>
          <w:p w14:paraId="7FE7169C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F5B4E50" w14:textId="77777777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</w:rPr>
            </w:pPr>
            <w:r w:rsidRPr="00070CC8">
              <w:rPr>
                <w:color w:val="6D6E71"/>
                <w:w w:val="95"/>
                <w:sz w:val="20"/>
                <w:szCs w:val="20"/>
              </w:rPr>
              <w:t>Desarrollo</w:t>
            </w:r>
            <w:r w:rsidRPr="00070CC8">
              <w:rPr>
                <w:color w:val="6D6E71"/>
                <w:spacing w:val="1"/>
                <w:w w:val="9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w w:val="95"/>
                <w:sz w:val="20"/>
                <w:szCs w:val="20"/>
              </w:rPr>
              <w:t>del</w:t>
            </w:r>
            <w:r w:rsidRPr="00070CC8">
              <w:rPr>
                <w:color w:val="6D6E71"/>
                <w:spacing w:val="2"/>
                <w:w w:val="9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w w:val="95"/>
                <w:sz w:val="20"/>
                <w:szCs w:val="20"/>
              </w:rPr>
              <w:t>site</w:t>
            </w:r>
          </w:p>
        </w:tc>
        <w:tc>
          <w:tcPr>
            <w:tcW w:w="1746" w:type="dxa"/>
          </w:tcPr>
          <w:p w14:paraId="4CD845C7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1FF9C0A8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4B60ACF2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6D7976E" w14:textId="1FE30641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40.000</w:t>
            </w:r>
            <w:r w:rsidRPr="00070CC8">
              <w:rPr>
                <w:color w:val="6D6E71"/>
                <w:sz w:val="20"/>
                <w:szCs w:val="20"/>
              </w:rPr>
              <w:t>,00</w:t>
            </w:r>
          </w:p>
        </w:tc>
      </w:tr>
      <w:tr w:rsidR="00070CC8" w:rsidRPr="00070CC8" w14:paraId="2463C6CF" w14:textId="77777777" w:rsidTr="00070CC8">
        <w:trPr>
          <w:trHeight w:val="539"/>
        </w:trPr>
        <w:tc>
          <w:tcPr>
            <w:tcW w:w="606" w:type="dxa"/>
          </w:tcPr>
          <w:p w14:paraId="5317EFCC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8574E15" w14:textId="77777777" w:rsidR="00070CC8" w:rsidRPr="00070CC8" w:rsidRDefault="00070CC8" w:rsidP="006679D8">
            <w:pPr>
              <w:pStyle w:val="TableParagraph"/>
              <w:ind w:left="76"/>
              <w:rPr>
                <w:sz w:val="20"/>
                <w:szCs w:val="20"/>
              </w:rPr>
            </w:pPr>
            <w:r w:rsidRPr="00070CC8">
              <w:rPr>
                <w:color w:val="6D6E71"/>
                <w:sz w:val="20"/>
                <w:szCs w:val="20"/>
              </w:rPr>
              <w:t>04</w:t>
            </w:r>
          </w:p>
        </w:tc>
        <w:tc>
          <w:tcPr>
            <w:tcW w:w="6059" w:type="dxa"/>
          </w:tcPr>
          <w:p w14:paraId="285B67D4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  <w:lang w:val="es-ES"/>
              </w:rPr>
            </w:pPr>
          </w:p>
          <w:p w14:paraId="55AAEE94" w14:textId="35559C0D" w:rsidR="00070CC8" w:rsidRPr="00070CC8" w:rsidRDefault="00070CC8" w:rsidP="006679D8">
            <w:pPr>
              <w:pStyle w:val="TableParagraph"/>
              <w:ind w:left="152"/>
              <w:rPr>
                <w:sz w:val="20"/>
                <w:szCs w:val="20"/>
                <w:lang w:val="es-ES"/>
              </w:rPr>
            </w:pPr>
            <w:r w:rsidRPr="00070CC8">
              <w:rPr>
                <w:color w:val="6D6E71"/>
                <w:w w:val="95"/>
                <w:sz w:val="20"/>
                <w:szCs w:val="20"/>
                <w:lang w:val="es-ES"/>
              </w:rPr>
              <w:t xml:space="preserve">Desarrollo de SEO y </w:t>
            </w:r>
            <w:r w:rsidR="00D96CD6" w:rsidRPr="00070CC8">
              <w:rPr>
                <w:color w:val="6D6E71"/>
                <w:w w:val="95"/>
                <w:sz w:val="20"/>
                <w:szCs w:val="20"/>
                <w:lang w:val="es-ES"/>
              </w:rPr>
              <w:t>análisis</w:t>
            </w:r>
            <w:r w:rsidRPr="00070CC8">
              <w:rPr>
                <w:color w:val="6D6E71"/>
                <w:w w:val="95"/>
                <w:sz w:val="20"/>
                <w:szCs w:val="20"/>
                <w:lang w:val="es-ES"/>
              </w:rPr>
              <w:t xml:space="preserve"> de </w:t>
            </w:r>
            <w:r w:rsidR="00D96CD6" w:rsidRPr="00070CC8">
              <w:rPr>
                <w:color w:val="6D6E71"/>
                <w:w w:val="95"/>
                <w:sz w:val="20"/>
                <w:szCs w:val="20"/>
                <w:lang w:val="es-ES"/>
              </w:rPr>
              <w:t>información</w:t>
            </w:r>
          </w:p>
        </w:tc>
        <w:tc>
          <w:tcPr>
            <w:tcW w:w="1746" w:type="dxa"/>
          </w:tcPr>
          <w:p w14:paraId="198F974F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  <w:lang w:val="es-ES"/>
              </w:rPr>
            </w:pPr>
          </w:p>
          <w:p w14:paraId="34AC689F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1"/>
                <w:sz w:val="20"/>
                <w:szCs w:val="20"/>
              </w:rPr>
              <w:t>1</w:t>
            </w:r>
          </w:p>
        </w:tc>
        <w:tc>
          <w:tcPr>
            <w:tcW w:w="1692" w:type="dxa"/>
          </w:tcPr>
          <w:p w14:paraId="55367B12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261C3D2E" w14:textId="7BAF826A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3.000</w:t>
            </w:r>
            <w:r w:rsidRPr="00070CC8">
              <w:rPr>
                <w:color w:val="6D6E71"/>
                <w:sz w:val="20"/>
                <w:szCs w:val="20"/>
              </w:rPr>
              <w:t>,00</w:t>
            </w:r>
          </w:p>
        </w:tc>
      </w:tr>
      <w:tr w:rsidR="00070CC8" w:rsidRPr="00070CC8" w14:paraId="042D8860" w14:textId="77777777" w:rsidTr="00070CC8">
        <w:trPr>
          <w:trHeight w:val="522"/>
        </w:trPr>
        <w:tc>
          <w:tcPr>
            <w:tcW w:w="606" w:type="dxa"/>
          </w:tcPr>
          <w:p w14:paraId="22CEB669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6059" w:type="dxa"/>
          </w:tcPr>
          <w:p w14:paraId="6F38B15C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46" w:type="dxa"/>
          </w:tcPr>
          <w:p w14:paraId="6CF900BE" w14:textId="77777777" w:rsidR="00070CC8" w:rsidRPr="00070CC8" w:rsidRDefault="00070CC8" w:rsidP="006679D8">
            <w:pPr>
              <w:pStyle w:val="TableParagraph"/>
              <w:spacing w:before="154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w w:val="95"/>
                <w:sz w:val="20"/>
                <w:szCs w:val="20"/>
              </w:rPr>
              <w:t>Sub</w:t>
            </w:r>
            <w:r w:rsidRPr="00070CC8">
              <w:rPr>
                <w:color w:val="6D6E71"/>
                <w:spacing w:val="-8"/>
                <w:w w:val="9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w w:val="95"/>
                <w:sz w:val="20"/>
                <w:szCs w:val="20"/>
              </w:rPr>
              <w:t>Total</w:t>
            </w:r>
          </w:p>
        </w:tc>
        <w:tc>
          <w:tcPr>
            <w:tcW w:w="1692" w:type="dxa"/>
          </w:tcPr>
          <w:p w14:paraId="279E6FA3" w14:textId="58009EB9" w:rsidR="00070CC8" w:rsidRPr="00070CC8" w:rsidRDefault="00070CC8" w:rsidP="006679D8">
            <w:pPr>
              <w:pStyle w:val="TableParagraph"/>
              <w:spacing w:before="154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58.000</w:t>
            </w:r>
            <w:r w:rsidRPr="00070CC8">
              <w:rPr>
                <w:color w:val="6D6E71"/>
                <w:sz w:val="20"/>
                <w:szCs w:val="20"/>
              </w:rPr>
              <w:t>.00</w:t>
            </w:r>
          </w:p>
        </w:tc>
      </w:tr>
      <w:tr w:rsidR="00070CC8" w:rsidRPr="00070CC8" w14:paraId="56C4B8B3" w14:textId="77777777" w:rsidTr="00070CC8">
        <w:trPr>
          <w:trHeight w:val="544"/>
        </w:trPr>
        <w:tc>
          <w:tcPr>
            <w:tcW w:w="606" w:type="dxa"/>
          </w:tcPr>
          <w:p w14:paraId="61D57B47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6059" w:type="dxa"/>
          </w:tcPr>
          <w:p w14:paraId="55E739AB" w14:textId="77777777" w:rsidR="00070CC8" w:rsidRPr="00070CC8" w:rsidRDefault="00070CC8" w:rsidP="006679D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46" w:type="dxa"/>
          </w:tcPr>
          <w:p w14:paraId="229C3E06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F042B0B" w14:textId="77777777" w:rsidR="00070CC8" w:rsidRPr="00070CC8" w:rsidRDefault="00070CC8" w:rsidP="006679D8">
            <w:pPr>
              <w:pStyle w:val="TableParagraph"/>
              <w:ind w:right="178"/>
              <w:jc w:val="right"/>
              <w:rPr>
                <w:sz w:val="20"/>
                <w:szCs w:val="20"/>
              </w:rPr>
            </w:pPr>
            <w:r w:rsidRPr="00070CC8">
              <w:rPr>
                <w:color w:val="6D6E71"/>
                <w:spacing w:val="-1"/>
                <w:w w:val="85"/>
                <w:sz w:val="20"/>
                <w:szCs w:val="20"/>
              </w:rPr>
              <w:t>I.V.A</w:t>
            </w:r>
            <w:r w:rsidRPr="00070CC8">
              <w:rPr>
                <w:color w:val="6D6E71"/>
                <w:spacing w:val="-9"/>
                <w:w w:val="85"/>
                <w:sz w:val="20"/>
                <w:szCs w:val="20"/>
              </w:rPr>
              <w:t xml:space="preserve"> </w:t>
            </w:r>
            <w:r w:rsidRPr="00070CC8">
              <w:rPr>
                <w:color w:val="6D6E71"/>
                <w:spacing w:val="-1"/>
                <w:w w:val="85"/>
                <w:sz w:val="20"/>
                <w:szCs w:val="20"/>
              </w:rPr>
              <w:t>(21%)</w:t>
            </w:r>
          </w:p>
        </w:tc>
        <w:tc>
          <w:tcPr>
            <w:tcW w:w="1692" w:type="dxa"/>
          </w:tcPr>
          <w:p w14:paraId="3DF42E0C" w14:textId="77777777" w:rsidR="00070CC8" w:rsidRPr="00070CC8" w:rsidRDefault="00070CC8" w:rsidP="006679D8">
            <w:pPr>
              <w:pStyle w:val="TableParagraph"/>
              <w:spacing w:before="6"/>
              <w:rPr>
                <w:rFonts w:ascii="Arial MT"/>
                <w:sz w:val="20"/>
                <w:szCs w:val="20"/>
              </w:rPr>
            </w:pPr>
          </w:p>
          <w:p w14:paraId="5B974F29" w14:textId="4A9F21EA" w:rsidR="00070CC8" w:rsidRPr="00070CC8" w:rsidRDefault="00070CC8" w:rsidP="006679D8">
            <w:pPr>
              <w:pStyle w:val="TableParagraph"/>
              <w:ind w:right="156"/>
              <w:jc w:val="right"/>
              <w:rPr>
                <w:sz w:val="20"/>
                <w:szCs w:val="20"/>
              </w:rPr>
            </w:pPr>
            <w:r>
              <w:rPr>
                <w:color w:val="6D6E71"/>
                <w:sz w:val="20"/>
                <w:szCs w:val="20"/>
              </w:rPr>
              <w:t>12.180</w:t>
            </w:r>
            <w:r w:rsidRPr="00070CC8">
              <w:rPr>
                <w:color w:val="6D6E71"/>
                <w:sz w:val="20"/>
                <w:szCs w:val="20"/>
              </w:rPr>
              <w:t>,00</w:t>
            </w:r>
          </w:p>
        </w:tc>
      </w:tr>
      <w:tr w:rsidR="00070CC8" w:rsidRPr="00070CC8" w14:paraId="699D97D3" w14:textId="77777777" w:rsidTr="00070CC8">
        <w:trPr>
          <w:trHeight w:val="374"/>
        </w:trPr>
        <w:tc>
          <w:tcPr>
            <w:tcW w:w="606" w:type="dxa"/>
          </w:tcPr>
          <w:p w14:paraId="53EE9EF1" w14:textId="77777777" w:rsidR="00070CC8" w:rsidRPr="00070CC8" w:rsidRDefault="00070CC8" w:rsidP="00070CC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6059" w:type="dxa"/>
          </w:tcPr>
          <w:p w14:paraId="04545D52" w14:textId="77777777" w:rsidR="00070CC8" w:rsidRPr="00070CC8" w:rsidRDefault="00070CC8" w:rsidP="00070CC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46" w:type="dxa"/>
          </w:tcPr>
          <w:p w14:paraId="338CB721" w14:textId="77777777" w:rsidR="00070CC8" w:rsidRPr="00070CC8" w:rsidRDefault="00070CC8" w:rsidP="00070CC8">
            <w:pPr>
              <w:pStyle w:val="TableParagraph"/>
              <w:spacing w:before="3"/>
              <w:rPr>
                <w:rFonts w:ascii="Arial MT"/>
                <w:sz w:val="20"/>
                <w:szCs w:val="20"/>
              </w:rPr>
            </w:pPr>
          </w:p>
          <w:p w14:paraId="385A4A80" w14:textId="77777777" w:rsidR="00070CC8" w:rsidRPr="00070CC8" w:rsidRDefault="00070CC8" w:rsidP="00070CC8">
            <w:pPr>
              <w:pStyle w:val="TableParagraph"/>
              <w:ind w:right="176"/>
              <w:jc w:val="right"/>
              <w:rPr>
                <w:rFonts w:ascii="Trebuchet MS"/>
                <w:b/>
                <w:sz w:val="20"/>
                <w:szCs w:val="20"/>
              </w:rPr>
            </w:pPr>
            <w:r w:rsidRPr="00070CC8">
              <w:rPr>
                <w:rFonts w:ascii="Trebuchet MS"/>
                <w:b/>
                <w:color w:val="6D6E71"/>
                <w:sz w:val="20"/>
                <w:szCs w:val="20"/>
              </w:rPr>
              <w:t>Total</w:t>
            </w:r>
          </w:p>
        </w:tc>
        <w:tc>
          <w:tcPr>
            <w:tcW w:w="1692" w:type="dxa"/>
          </w:tcPr>
          <w:p w14:paraId="7AE8DE59" w14:textId="77777777" w:rsidR="00070CC8" w:rsidRPr="00070CC8" w:rsidRDefault="00070CC8" w:rsidP="00070CC8">
            <w:pPr>
              <w:pStyle w:val="TableParagraph"/>
              <w:spacing w:before="3"/>
              <w:rPr>
                <w:rFonts w:ascii="Arial MT"/>
                <w:sz w:val="20"/>
                <w:szCs w:val="20"/>
              </w:rPr>
            </w:pPr>
          </w:p>
          <w:p w14:paraId="52A6F1F8" w14:textId="76192045" w:rsidR="00070CC8" w:rsidRPr="00070CC8" w:rsidRDefault="00070CC8" w:rsidP="00070CC8">
            <w:pPr>
              <w:pStyle w:val="TableParagraph"/>
              <w:ind w:right="156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6D6E71"/>
                <w:sz w:val="20"/>
                <w:szCs w:val="20"/>
              </w:rPr>
              <w:t>70.180</w:t>
            </w:r>
            <w:r w:rsidRPr="00070CC8">
              <w:rPr>
                <w:rFonts w:ascii="Trebuchet MS" w:hAnsi="Trebuchet MS"/>
                <w:b/>
                <w:color w:val="6D6E71"/>
                <w:sz w:val="20"/>
                <w:szCs w:val="20"/>
              </w:rPr>
              <w:t>,00</w:t>
            </w:r>
          </w:p>
        </w:tc>
      </w:tr>
    </w:tbl>
    <w:p w14:paraId="4CA85ABE" w14:textId="74F92373" w:rsidR="00070CC8" w:rsidRDefault="00070CC8" w:rsidP="00AB02A7">
      <w:pPr>
        <w:spacing w:after="200"/>
        <w:rPr>
          <w:noProof/>
        </w:rPr>
      </w:pPr>
    </w:p>
    <w:p w14:paraId="0C40ECFF" w14:textId="5729705E" w:rsidR="00070CC8" w:rsidRDefault="00070CC8" w:rsidP="00AB02A7">
      <w:pPr>
        <w:spacing w:after="200"/>
        <w:rPr>
          <w:noProof/>
        </w:rPr>
      </w:pPr>
      <w:r>
        <w:rPr>
          <w:noProof/>
        </w:rPr>
        <w:t>Presupuesto valido hasta el 06/09/2022</w:t>
      </w:r>
    </w:p>
    <w:p w14:paraId="7C861206" w14:textId="44E048D2" w:rsidR="00647F5A" w:rsidRPr="00647F5A" w:rsidRDefault="00647F5A" w:rsidP="00647F5A">
      <w:pPr>
        <w:spacing w:after="200"/>
        <w:rPr>
          <w:rFonts w:cstheme="minorHAnsi"/>
          <w:b w:val="0"/>
          <w:bCs/>
          <w:noProof/>
          <w:sz w:val="48"/>
          <w:szCs w:val="48"/>
        </w:rPr>
      </w:pPr>
      <w:r w:rsidRPr="00647F5A">
        <w:rPr>
          <w:rFonts w:cstheme="minorHAnsi"/>
          <w:b w:val="0"/>
          <w:bCs/>
          <w:noProof/>
          <w:sz w:val="48"/>
          <w:szCs w:val="48"/>
        </w:rPr>
        <w:t>Términos y Condiciones:</w:t>
      </w:r>
    </w:p>
    <w:p w14:paraId="3E6E7D6C" w14:textId="77777777" w:rsidR="00647F5A" w:rsidRPr="00647F5A" w:rsidRDefault="00647F5A" w:rsidP="00647F5A">
      <w:pPr>
        <w:pStyle w:val="Prrafodelista"/>
        <w:numPr>
          <w:ilvl w:val="0"/>
          <w:numId w:val="4"/>
        </w:numPr>
        <w:rPr>
          <w:rFonts w:cstheme="minorHAnsi"/>
          <w:bCs/>
          <w:noProof/>
          <w:sz w:val="24"/>
          <w:szCs w:val="24"/>
        </w:rPr>
      </w:pPr>
      <w:r w:rsidRPr="00647F5A">
        <w:rPr>
          <w:rFonts w:cstheme="minorHAnsi"/>
          <w:bCs/>
          <w:noProof/>
          <w:sz w:val="24"/>
          <w:szCs w:val="24"/>
        </w:rPr>
        <w:t>El pago se ralizará 50% al iniciar el proyecto y 50% al finalizar.</w:t>
      </w:r>
    </w:p>
    <w:p w14:paraId="6BC8A2AF" w14:textId="2FCE5AD9" w:rsidR="00647F5A" w:rsidRPr="00647F5A" w:rsidRDefault="00647F5A" w:rsidP="00647F5A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bCs/>
          <w:noProof/>
          <w:sz w:val="24"/>
          <w:szCs w:val="24"/>
        </w:rPr>
      </w:pPr>
      <w:r w:rsidRPr="00647F5A">
        <w:rPr>
          <w:rFonts w:cstheme="minorHAnsi"/>
          <w:bCs/>
          <w:noProof/>
          <w:sz w:val="24"/>
          <w:szCs w:val="24"/>
        </w:rPr>
        <w:t>Una vez aprobado el pressupuesto se redactará un breve contrato que tendrá que ser firmado por cliente y proveerdor con los servicios y clausulas detallados.</w:t>
      </w:r>
    </w:p>
    <w:p w14:paraId="6521D7BB" w14:textId="18D814FB" w:rsidR="00647F5A" w:rsidRDefault="00647F5A" w:rsidP="00647F5A">
      <w:pPr>
        <w:rPr>
          <w:rFonts w:cstheme="minorHAnsi"/>
          <w:b w:val="0"/>
          <w:bCs/>
          <w:noProof/>
          <w:sz w:val="24"/>
          <w:szCs w:val="24"/>
        </w:rPr>
      </w:pPr>
    </w:p>
    <w:p w14:paraId="34201FE4" w14:textId="36E36B5A" w:rsidR="00BD3D4E" w:rsidRDefault="00BD3D4E" w:rsidP="00647F5A">
      <w:pPr>
        <w:rPr>
          <w:rFonts w:cstheme="minorHAnsi"/>
          <w:b w:val="0"/>
          <w:bCs/>
          <w:noProof/>
          <w:sz w:val="40"/>
          <w:szCs w:val="40"/>
        </w:rPr>
      </w:pPr>
      <w:r>
        <w:rPr>
          <w:rFonts w:cstheme="minorHAnsi"/>
          <w:b w:val="0"/>
          <w:bCs/>
          <w:noProof/>
          <w:sz w:val="24"/>
          <w:szCs w:val="24"/>
        </w:rPr>
        <w:t xml:space="preserve">  </w:t>
      </w:r>
      <w:r w:rsidRPr="00BD3D4E">
        <w:rPr>
          <w:rFonts w:cstheme="minorHAnsi"/>
          <w:b w:val="0"/>
          <w:bCs/>
          <w:noProof/>
          <w:sz w:val="40"/>
          <w:szCs w:val="40"/>
        </w:rPr>
        <w:t>Contacto:</w:t>
      </w:r>
    </w:p>
    <w:p w14:paraId="4D9A287F" w14:textId="77777777" w:rsidR="00BD3D4E" w:rsidRPr="00BD3D4E" w:rsidRDefault="00BD3D4E" w:rsidP="00647F5A">
      <w:pPr>
        <w:rPr>
          <w:rFonts w:cstheme="minorHAnsi"/>
          <w:b w:val="0"/>
          <w:bCs/>
          <w:noProof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BD3D4E" w14:paraId="61996CD7" w14:textId="77777777" w:rsidTr="00BD3D4E">
        <w:tc>
          <w:tcPr>
            <w:tcW w:w="3341" w:type="dxa"/>
          </w:tcPr>
          <w:p w14:paraId="7F24F186" w14:textId="6FC1C251" w:rsidR="00BD3D4E" w:rsidRDefault="00BD3D4E" w:rsidP="00BD3D4E">
            <w:pPr>
              <w:spacing w:line="276" w:lineRule="auto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noProof/>
                <w:sz w:val="24"/>
                <w:szCs w:val="24"/>
              </w:rPr>
              <w:t>Domingo Salvucci</w:t>
            </w:r>
          </w:p>
        </w:tc>
        <w:tc>
          <w:tcPr>
            <w:tcW w:w="3341" w:type="dxa"/>
          </w:tcPr>
          <w:p w14:paraId="47529CA3" w14:textId="71C1ABCD" w:rsidR="00BD3D4E" w:rsidRDefault="00BD3D4E" w:rsidP="00BD3D4E">
            <w:pPr>
              <w:spacing w:line="276" w:lineRule="auto"/>
              <w:jc w:val="center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noProof/>
                <w:sz w:val="24"/>
                <w:szCs w:val="24"/>
              </w:rPr>
              <w:t xml:space="preserve">Email: </w:t>
            </w:r>
            <w:hyperlink r:id="rId11" w:history="1">
              <w:r w:rsidRPr="00720A14">
                <w:rPr>
                  <w:rStyle w:val="Hipervnculo"/>
                  <w:rFonts w:cstheme="minorHAnsi"/>
                  <w:b w:val="0"/>
                  <w:bCs/>
                  <w:noProof/>
                  <w:sz w:val="24"/>
                  <w:szCs w:val="24"/>
                </w:rPr>
                <w:t>salvuccid@gmail.com</w:t>
              </w:r>
            </w:hyperlink>
          </w:p>
        </w:tc>
        <w:tc>
          <w:tcPr>
            <w:tcW w:w="3342" w:type="dxa"/>
          </w:tcPr>
          <w:p w14:paraId="474FF5E7" w14:textId="53660717" w:rsidR="00BD3D4E" w:rsidRDefault="00BD3D4E" w:rsidP="00BD3D4E">
            <w:pPr>
              <w:spacing w:line="276" w:lineRule="auto"/>
              <w:jc w:val="right"/>
              <w:rPr>
                <w:rFonts w:cstheme="minorHAnsi"/>
                <w:b w:val="0"/>
                <w:bCs/>
                <w:noProof/>
                <w:sz w:val="24"/>
                <w:szCs w:val="24"/>
              </w:rPr>
            </w:pPr>
            <w:r>
              <w:rPr>
                <w:rFonts w:cstheme="minorHAnsi"/>
                <w:b w:val="0"/>
                <w:bCs/>
                <w:noProof/>
                <w:sz w:val="24"/>
                <w:szCs w:val="24"/>
              </w:rPr>
              <w:t>Telefono: 11 222</w:t>
            </w:r>
            <w:r w:rsidR="0025064D">
              <w:rPr>
                <w:rFonts w:cstheme="minorHAnsi"/>
                <w:b w:val="0"/>
                <w:bCs/>
                <w:noProof/>
                <w:sz w:val="24"/>
                <w:szCs w:val="24"/>
              </w:rPr>
              <w:t>2 333</w:t>
            </w:r>
          </w:p>
        </w:tc>
      </w:tr>
    </w:tbl>
    <w:p w14:paraId="4A630DFF" w14:textId="77777777" w:rsidR="00BD3D4E" w:rsidRDefault="00BD3D4E" w:rsidP="00647F5A">
      <w:pPr>
        <w:rPr>
          <w:rFonts w:cstheme="minorHAnsi"/>
          <w:b w:val="0"/>
          <w:bCs/>
          <w:noProof/>
          <w:sz w:val="24"/>
          <w:szCs w:val="24"/>
        </w:rPr>
      </w:pPr>
    </w:p>
    <w:sectPr w:rsidR="00BD3D4E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A40FB" w14:textId="77777777" w:rsidR="00673C26" w:rsidRDefault="00673C26">
      <w:r>
        <w:separator/>
      </w:r>
    </w:p>
    <w:p w14:paraId="7E2BA663" w14:textId="77777777" w:rsidR="00673C26" w:rsidRDefault="00673C26"/>
  </w:endnote>
  <w:endnote w:type="continuationSeparator" w:id="0">
    <w:p w14:paraId="36B0DADC" w14:textId="77777777" w:rsidR="00673C26" w:rsidRDefault="00673C26">
      <w:r>
        <w:continuationSeparator/>
      </w:r>
    </w:p>
    <w:p w14:paraId="39C8F1C7" w14:textId="77777777" w:rsidR="00673C26" w:rsidRDefault="00673C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535579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A6D8875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4488" w14:textId="77777777" w:rsidR="00673C26" w:rsidRDefault="00673C26">
      <w:r>
        <w:separator/>
      </w:r>
    </w:p>
    <w:p w14:paraId="0088FC5D" w14:textId="77777777" w:rsidR="00673C26" w:rsidRDefault="00673C26"/>
  </w:footnote>
  <w:footnote w:type="continuationSeparator" w:id="0">
    <w:p w14:paraId="771D4B34" w14:textId="77777777" w:rsidR="00673C26" w:rsidRDefault="00673C26">
      <w:r>
        <w:continuationSeparator/>
      </w:r>
    </w:p>
    <w:p w14:paraId="39DAFED1" w14:textId="77777777" w:rsidR="00673C26" w:rsidRDefault="00673C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DDA05E3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D2BA15B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7020A99B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728"/>
    <w:multiLevelType w:val="hybridMultilevel"/>
    <w:tmpl w:val="50203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2BDE"/>
    <w:multiLevelType w:val="hybridMultilevel"/>
    <w:tmpl w:val="57143032"/>
    <w:lvl w:ilvl="0" w:tplc="37FABA04">
      <w:numFmt w:val="bullet"/>
      <w:lvlText w:val="-"/>
      <w:lvlJc w:val="left"/>
      <w:pPr>
        <w:ind w:left="578" w:hanging="87"/>
      </w:pPr>
      <w:rPr>
        <w:rFonts w:ascii="Trebuchet MS" w:eastAsia="Trebuchet MS" w:hAnsi="Trebuchet MS" w:cs="Trebuchet MS" w:hint="default"/>
        <w:color w:val="030000"/>
        <w:w w:val="81"/>
        <w:sz w:val="18"/>
        <w:szCs w:val="18"/>
        <w:lang w:val="es-ES" w:eastAsia="en-US" w:bidi="ar-SA"/>
      </w:rPr>
    </w:lvl>
    <w:lvl w:ilvl="1" w:tplc="9C98E334">
      <w:numFmt w:val="bullet"/>
      <w:lvlText w:val="•"/>
      <w:lvlJc w:val="left"/>
      <w:pPr>
        <w:ind w:left="1394" w:hanging="87"/>
      </w:pPr>
      <w:rPr>
        <w:rFonts w:hint="default"/>
        <w:lang w:val="es-ES" w:eastAsia="en-US" w:bidi="ar-SA"/>
      </w:rPr>
    </w:lvl>
    <w:lvl w:ilvl="2" w:tplc="C1F21782">
      <w:numFmt w:val="bullet"/>
      <w:lvlText w:val="•"/>
      <w:lvlJc w:val="left"/>
      <w:pPr>
        <w:ind w:left="2209" w:hanging="87"/>
      </w:pPr>
      <w:rPr>
        <w:rFonts w:hint="default"/>
        <w:lang w:val="es-ES" w:eastAsia="en-US" w:bidi="ar-SA"/>
      </w:rPr>
    </w:lvl>
    <w:lvl w:ilvl="3" w:tplc="1BBED04A">
      <w:numFmt w:val="bullet"/>
      <w:lvlText w:val="•"/>
      <w:lvlJc w:val="left"/>
      <w:pPr>
        <w:ind w:left="3023" w:hanging="87"/>
      </w:pPr>
      <w:rPr>
        <w:rFonts w:hint="default"/>
        <w:lang w:val="es-ES" w:eastAsia="en-US" w:bidi="ar-SA"/>
      </w:rPr>
    </w:lvl>
    <w:lvl w:ilvl="4" w:tplc="3CEE05B0">
      <w:numFmt w:val="bullet"/>
      <w:lvlText w:val="•"/>
      <w:lvlJc w:val="left"/>
      <w:pPr>
        <w:ind w:left="3838" w:hanging="87"/>
      </w:pPr>
      <w:rPr>
        <w:rFonts w:hint="default"/>
        <w:lang w:val="es-ES" w:eastAsia="en-US" w:bidi="ar-SA"/>
      </w:rPr>
    </w:lvl>
    <w:lvl w:ilvl="5" w:tplc="7CDC710E">
      <w:numFmt w:val="bullet"/>
      <w:lvlText w:val="•"/>
      <w:lvlJc w:val="left"/>
      <w:pPr>
        <w:ind w:left="4652" w:hanging="87"/>
      </w:pPr>
      <w:rPr>
        <w:rFonts w:hint="default"/>
        <w:lang w:val="es-ES" w:eastAsia="en-US" w:bidi="ar-SA"/>
      </w:rPr>
    </w:lvl>
    <w:lvl w:ilvl="6" w:tplc="AC585442">
      <w:numFmt w:val="bullet"/>
      <w:lvlText w:val="•"/>
      <w:lvlJc w:val="left"/>
      <w:pPr>
        <w:ind w:left="5467" w:hanging="87"/>
      </w:pPr>
      <w:rPr>
        <w:rFonts w:hint="default"/>
        <w:lang w:val="es-ES" w:eastAsia="en-US" w:bidi="ar-SA"/>
      </w:rPr>
    </w:lvl>
    <w:lvl w:ilvl="7" w:tplc="F118A672">
      <w:numFmt w:val="bullet"/>
      <w:lvlText w:val="•"/>
      <w:lvlJc w:val="left"/>
      <w:pPr>
        <w:ind w:left="6281" w:hanging="87"/>
      </w:pPr>
      <w:rPr>
        <w:rFonts w:hint="default"/>
        <w:lang w:val="es-ES" w:eastAsia="en-US" w:bidi="ar-SA"/>
      </w:rPr>
    </w:lvl>
    <w:lvl w:ilvl="8" w:tplc="E6D4EC3A">
      <w:numFmt w:val="bullet"/>
      <w:lvlText w:val="•"/>
      <w:lvlJc w:val="left"/>
      <w:pPr>
        <w:ind w:left="7096" w:hanging="87"/>
      </w:pPr>
      <w:rPr>
        <w:rFonts w:hint="default"/>
        <w:lang w:val="es-ES" w:eastAsia="en-US" w:bidi="ar-SA"/>
      </w:rPr>
    </w:lvl>
  </w:abstractNum>
  <w:abstractNum w:abstractNumId="2" w15:restartNumberingAfterBreak="0">
    <w:nsid w:val="6A2901AB"/>
    <w:multiLevelType w:val="hybridMultilevel"/>
    <w:tmpl w:val="0284E0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E4481"/>
    <w:multiLevelType w:val="hybridMultilevel"/>
    <w:tmpl w:val="0284E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6D"/>
    <w:rsid w:val="0002482E"/>
    <w:rsid w:val="00050324"/>
    <w:rsid w:val="00070CC8"/>
    <w:rsid w:val="000747A0"/>
    <w:rsid w:val="000A0150"/>
    <w:rsid w:val="000E63C9"/>
    <w:rsid w:val="00130E9D"/>
    <w:rsid w:val="00150A6D"/>
    <w:rsid w:val="00167D19"/>
    <w:rsid w:val="00185B35"/>
    <w:rsid w:val="001F2BC8"/>
    <w:rsid w:val="001F5F6B"/>
    <w:rsid w:val="00243EBC"/>
    <w:rsid w:val="00246A35"/>
    <w:rsid w:val="0025064D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47F5A"/>
    <w:rsid w:val="00656C4D"/>
    <w:rsid w:val="00673C26"/>
    <w:rsid w:val="006E5716"/>
    <w:rsid w:val="007003BD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08A7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B771E8"/>
    <w:rsid w:val="00BD3D4E"/>
    <w:rsid w:val="00C02B87"/>
    <w:rsid w:val="00C4086D"/>
    <w:rsid w:val="00CA1896"/>
    <w:rsid w:val="00CA3010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96CD6"/>
    <w:rsid w:val="00DC706A"/>
    <w:rsid w:val="00DD152F"/>
    <w:rsid w:val="00DE213F"/>
    <w:rsid w:val="00DE486D"/>
    <w:rsid w:val="00DF027C"/>
    <w:rsid w:val="00E00A32"/>
    <w:rsid w:val="00E22ACD"/>
    <w:rsid w:val="00E620B0"/>
    <w:rsid w:val="00E77272"/>
    <w:rsid w:val="00E81B40"/>
    <w:rsid w:val="00EF555B"/>
    <w:rsid w:val="00F027BB"/>
    <w:rsid w:val="00F11DCF"/>
    <w:rsid w:val="00F162EA"/>
    <w:rsid w:val="00F52D27"/>
    <w:rsid w:val="00F54B05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84C14"/>
  <w15:docId w15:val="{8C328CD6-E66B-4B2B-95E6-000FC36C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1"/>
    <w:qFormat/>
    <w:rsid w:val="00DE486D"/>
    <w:pPr>
      <w:widowControl w:val="0"/>
      <w:autoSpaceDE w:val="0"/>
      <w:autoSpaceDN w:val="0"/>
      <w:spacing w:before="91" w:line="240" w:lineRule="auto"/>
      <w:ind w:left="664" w:hanging="87"/>
    </w:pPr>
    <w:rPr>
      <w:rFonts w:ascii="Trebuchet MS" w:eastAsia="Trebuchet MS" w:hAnsi="Trebuchet MS" w:cs="Trebuchet MS"/>
      <w:b w:val="0"/>
      <w:color w:val="auto"/>
      <w:sz w:val="22"/>
    </w:rPr>
  </w:style>
  <w:style w:type="table" w:customStyle="1" w:styleId="TableNormal">
    <w:name w:val="Table Normal"/>
    <w:uiPriority w:val="2"/>
    <w:semiHidden/>
    <w:unhideWhenUsed/>
    <w:qFormat/>
    <w:rsid w:val="00070CC8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70CC8"/>
    <w:pPr>
      <w:widowControl w:val="0"/>
      <w:autoSpaceDE w:val="0"/>
      <w:autoSpaceDN w:val="0"/>
      <w:spacing w:line="240" w:lineRule="auto"/>
    </w:pPr>
    <w:rPr>
      <w:rFonts w:ascii="Trebuchet MS" w:eastAsia="Trebuchet MS" w:hAnsi="Trebuchet MS" w:cs="Trebuchet MS"/>
      <w:b w:val="0"/>
      <w:color w:val="auto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0CC8"/>
    <w:rPr>
      <w:rFonts w:ascii="Trebuchet MS" w:eastAsia="Trebuchet MS" w:hAnsi="Trebuchet MS" w:cs="Trebuchet MS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0CC8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 w:val="0"/>
      <w:color w:val="auto"/>
      <w:sz w:val="22"/>
    </w:rPr>
  </w:style>
  <w:style w:type="character" w:styleId="Hipervnculo">
    <w:name w:val="Hyperlink"/>
    <w:basedOn w:val="Fuentedeprrafopredeter"/>
    <w:uiPriority w:val="99"/>
    <w:unhideWhenUsed/>
    <w:rsid w:val="00BD3D4E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3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lvuccid@g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vuccid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E9393A79BE4A1DB688BB13985A7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B01AD-362C-456E-835D-61B1156466C6}"/>
      </w:docPartPr>
      <w:docPartBody>
        <w:p w:rsidR="00977D56" w:rsidRDefault="000E0D9B">
          <w:pPr>
            <w:pStyle w:val="22E9393A79BE4A1DB688BB13985A7BBF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agosto 7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B27DFEBF53814DD4813B842F17358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4218C-065D-41F9-8003-563A984901E9}"/>
      </w:docPartPr>
      <w:docPartBody>
        <w:p w:rsidR="00977D56" w:rsidRDefault="000E0D9B">
          <w:pPr>
            <w:pStyle w:val="B27DFEBF53814DD4813B842F17358C89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82591424729446CA9949F780EE847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73BCF-5ADF-4FC2-8DF6-8880B3BC1E4D}"/>
      </w:docPartPr>
      <w:docPartBody>
        <w:p w:rsidR="00977D56" w:rsidRDefault="000E0D9B">
          <w:pPr>
            <w:pStyle w:val="82591424729446CA9949F780EE847F91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9B"/>
    <w:rsid w:val="000E0D9B"/>
    <w:rsid w:val="002A31AC"/>
    <w:rsid w:val="00977D56"/>
    <w:rsid w:val="00A35534"/>
    <w:rsid w:val="00E8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2E9393A79BE4A1DB688BB13985A7BBF">
    <w:name w:val="22E9393A79BE4A1DB688BB13985A7BBF"/>
  </w:style>
  <w:style w:type="paragraph" w:customStyle="1" w:styleId="B27DFEBF53814DD4813B842F17358C89">
    <w:name w:val="B27DFEBF53814DD4813B842F17358C89"/>
  </w:style>
  <w:style w:type="paragraph" w:customStyle="1" w:styleId="82591424729446CA9949F780EE847F91">
    <w:name w:val="82591424729446CA9949F780EE847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Domingo Salvucci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C24FD-1058-45E5-911A-25AEDCEF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72</TotalTime>
  <Pages>1</Pages>
  <Words>478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Salvucci Domingo</dc:creator>
  <cp:keywords/>
  <cp:lastModifiedBy>Salvucci Domingo</cp:lastModifiedBy>
  <cp:revision>8</cp:revision>
  <cp:lastPrinted>2006-08-01T17:47:00Z</cp:lastPrinted>
  <dcterms:created xsi:type="dcterms:W3CDTF">2022-08-07T23:09:00Z</dcterms:created>
  <dcterms:modified xsi:type="dcterms:W3CDTF">2022-08-08T01:22:00Z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